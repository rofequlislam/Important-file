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9FEA26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4CE335A" w14:textId="6DCBA480" w:rsidR="00692703" w:rsidRPr="00CF1A49" w:rsidRDefault="00C404D4" w:rsidP="00786CF1">
            <w:pPr>
              <w:pStyle w:val="Title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E124727" wp14:editId="19CF2410">
                  <wp:simplePos x="0" y="0"/>
                  <wp:positionH relativeFrom="column">
                    <wp:posOffset>4924425</wp:posOffset>
                  </wp:positionH>
                  <wp:positionV relativeFrom="paragraph">
                    <wp:posOffset>44450</wp:posOffset>
                  </wp:positionV>
                  <wp:extent cx="864677" cy="8477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677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7C20">
              <w:t>Md. Nayem</w:t>
            </w:r>
            <w:r w:rsidR="00692703" w:rsidRPr="00CF1A49">
              <w:t xml:space="preserve"> </w:t>
            </w:r>
          </w:p>
          <w:p w14:paraId="5594EE04" w14:textId="10556A4E" w:rsidR="00692703" w:rsidRPr="00CF1A49" w:rsidRDefault="00397C20" w:rsidP="00786CF1">
            <w:pPr>
              <w:pStyle w:val="ContactInfo"/>
              <w:contextualSpacing w:val="0"/>
              <w:jc w:val="left"/>
            </w:pPr>
            <w:r>
              <w:t>Narayanganj</w:t>
            </w:r>
            <w:r w:rsidR="008B0482">
              <w:t>, Bangladesh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9AFF8C2876D425CB06ACC402CBEEB0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01966634890</w:t>
            </w:r>
          </w:p>
          <w:p w14:paraId="4D7C05FD" w14:textId="01D65D87" w:rsidR="00692703" w:rsidRPr="00CF1A49" w:rsidRDefault="00740363" w:rsidP="00C404D4">
            <w:pPr>
              <w:pStyle w:val="ContactInfoEmphasis"/>
              <w:tabs>
                <w:tab w:val="right" w:pos="9360"/>
              </w:tabs>
              <w:contextualSpacing w:val="0"/>
              <w:jc w:val="left"/>
            </w:pPr>
            <w:r>
              <w:t>rofequlislamnayem@gmail.com</w:t>
            </w:r>
            <w:r w:rsidR="00C404D4">
              <w:tab/>
            </w:r>
          </w:p>
        </w:tc>
      </w:tr>
      <w:tr w:rsidR="009571D8" w:rsidRPr="00CF1A49" w14:paraId="63D85FB9" w14:textId="77777777" w:rsidTr="00692703">
        <w:tc>
          <w:tcPr>
            <w:tcW w:w="9360" w:type="dxa"/>
            <w:tcMar>
              <w:top w:w="432" w:type="dxa"/>
            </w:tcMar>
          </w:tcPr>
          <w:p w14:paraId="332F3E1B" w14:textId="36942E94" w:rsidR="001755A8" w:rsidRDefault="00740363" w:rsidP="00913946">
            <w:pPr>
              <w:contextualSpacing w:val="0"/>
            </w:pPr>
            <w:r>
              <w:t xml:space="preserve">Highly-skilled software development professional bringing more than </w:t>
            </w:r>
            <w:r w:rsidR="00152C8F">
              <w:t>4</w:t>
            </w:r>
            <w:r>
              <w:t xml:space="preserve"> years in web development, design and integration. Advance knowledge of </w:t>
            </w:r>
            <w:r w:rsidR="00152C8F">
              <w:t>Laravel and JavaScript.</w:t>
            </w:r>
          </w:p>
          <w:p w14:paraId="28A883E3" w14:textId="05D1C580" w:rsidR="00152C8F" w:rsidRPr="00CF1A49" w:rsidRDefault="00152C8F" w:rsidP="00913946">
            <w:pPr>
              <w:contextualSpacing w:val="0"/>
            </w:pPr>
            <w:r>
              <w:t>Knowledgeable programing skilled in data collection, analysis and management. Work well under pressure and consistently meets deadlines and targets while delivering high quality work.</w:t>
            </w:r>
          </w:p>
        </w:tc>
      </w:tr>
    </w:tbl>
    <w:p w14:paraId="74993AE1" w14:textId="7A9C24D4" w:rsidR="00AF14B6" w:rsidRPr="00CF1A49" w:rsidRDefault="00AF14B6" w:rsidP="00AF14B6">
      <w:pPr>
        <w:pStyle w:val="Heading1"/>
      </w:pPr>
      <w:r>
        <w:t>Personal information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F14B6" w:rsidRPr="00CF1A49" w14:paraId="7BC9068A" w14:textId="77777777" w:rsidTr="00943FF8">
        <w:tc>
          <w:tcPr>
            <w:tcW w:w="9290" w:type="dxa"/>
            <w:tcMar>
              <w:top w:w="216" w:type="dxa"/>
            </w:tcMar>
          </w:tcPr>
          <w:p w14:paraId="20D6DCCB" w14:textId="2A72164D" w:rsidR="00AF14B6" w:rsidRDefault="00AA0FFF" w:rsidP="00AA0FFF">
            <w:pPr>
              <w:pStyle w:val="Heading3"/>
              <w:contextualSpacing w:val="0"/>
              <w:outlineLvl w:val="2"/>
            </w:pPr>
            <w:r>
              <w:t>Father’s name</w:t>
            </w:r>
            <w:r w:rsidR="00C33D5E">
              <w:t xml:space="preserve">        </w:t>
            </w:r>
            <w:r>
              <w:t>:</w:t>
            </w:r>
            <w:r w:rsidR="00C33D5E">
              <w:t xml:space="preserve"> Nobi Hossain</w:t>
            </w:r>
          </w:p>
          <w:p w14:paraId="75CE3F7E" w14:textId="6442E5E9" w:rsidR="00041E84" w:rsidRDefault="00041E84" w:rsidP="00AA0FFF">
            <w:pPr>
              <w:pStyle w:val="Heading3"/>
              <w:contextualSpacing w:val="0"/>
              <w:outlineLvl w:val="2"/>
            </w:pPr>
            <w:r>
              <w:t>Mother’s name      : Taslima akter</w:t>
            </w:r>
          </w:p>
          <w:p w14:paraId="55568DA1" w14:textId="436D4275" w:rsidR="00AA0FFF" w:rsidRDefault="00AA0FFF" w:rsidP="00AA0FFF">
            <w:pPr>
              <w:pStyle w:val="Heading3"/>
              <w:contextualSpacing w:val="0"/>
              <w:outlineLvl w:val="2"/>
            </w:pPr>
            <w:r>
              <w:t>date of Birth</w:t>
            </w:r>
            <w:r w:rsidR="00C33D5E">
              <w:t xml:space="preserve">          </w:t>
            </w:r>
            <w:r>
              <w:t>:</w:t>
            </w:r>
            <w:r w:rsidR="00C33D5E">
              <w:t xml:space="preserve"> 16 june, 1998</w:t>
            </w:r>
          </w:p>
          <w:p w14:paraId="1C17BD76" w14:textId="60297F20" w:rsidR="00AA0FFF" w:rsidRDefault="00C33D5E" w:rsidP="00AA0FFF">
            <w:pPr>
              <w:pStyle w:val="Heading3"/>
              <w:contextualSpacing w:val="0"/>
              <w:outlineLvl w:val="2"/>
            </w:pPr>
            <w:r>
              <w:t>mailing</w:t>
            </w:r>
            <w:r w:rsidR="00AA0FFF">
              <w:t xml:space="preserve"> address</w:t>
            </w:r>
            <w:r>
              <w:t xml:space="preserve">   </w:t>
            </w:r>
            <w:r w:rsidR="00AA0FFF">
              <w:t>:</w:t>
            </w:r>
            <w:r>
              <w:t xml:space="preserve"> 157 no. khanpur main road, narayanganj</w:t>
            </w:r>
          </w:p>
          <w:p w14:paraId="38BBBC25" w14:textId="16F02688" w:rsidR="00AA0FFF" w:rsidRDefault="00AA0FFF" w:rsidP="00AA0FFF">
            <w:pPr>
              <w:pStyle w:val="Heading3"/>
              <w:contextualSpacing w:val="0"/>
              <w:outlineLvl w:val="2"/>
            </w:pPr>
            <w:r>
              <w:t>Natio</w:t>
            </w:r>
            <w:r w:rsidR="00C33D5E">
              <w:t>nality             : bangladeshi</w:t>
            </w:r>
          </w:p>
          <w:p w14:paraId="4D9227E1" w14:textId="1309BDC6" w:rsidR="00C33D5E" w:rsidRDefault="00C33D5E" w:rsidP="00AA0FFF">
            <w:pPr>
              <w:pStyle w:val="Heading3"/>
              <w:contextualSpacing w:val="0"/>
              <w:outlineLvl w:val="2"/>
            </w:pPr>
            <w:r>
              <w:t>religion                    : islam</w:t>
            </w:r>
          </w:p>
          <w:p w14:paraId="5581D134" w14:textId="33127F5F" w:rsidR="00C33D5E" w:rsidRDefault="00C33D5E" w:rsidP="00AA0FFF">
            <w:pPr>
              <w:pStyle w:val="Heading3"/>
              <w:contextualSpacing w:val="0"/>
              <w:outlineLvl w:val="2"/>
            </w:pPr>
            <w:r>
              <w:t>marital status      : unmarried</w:t>
            </w:r>
          </w:p>
          <w:p w14:paraId="78E00606" w14:textId="0CE7FAF5" w:rsidR="00C33D5E" w:rsidRDefault="00C33D5E" w:rsidP="00AA0FFF">
            <w:pPr>
              <w:pStyle w:val="Heading3"/>
              <w:contextualSpacing w:val="0"/>
              <w:outlineLvl w:val="2"/>
            </w:pPr>
            <w:r>
              <w:t>Occupation             : student</w:t>
            </w:r>
          </w:p>
          <w:p w14:paraId="54632D2D" w14:textId="169D4523" w:rsidR="00041E84" w:rsidRDefault="00C33D5E" w:rsidP="00AA0FFF">
            <w:pPr>
              <w:pStyle w:val="Heading3"/>
              <w:contextualSpacing w:val="0"/>
            </w:pPr>
            <w:r>
              <w:t>Blood group          : b+ (Positive)</w:t>
            </w:r>
          </w:p>
        </w:tc>
      </w:tr>
    </w:tbl>
    <w:p w14:paraId="7EDD2840" w14:textId="308088C3" w:rsidR="004E01EB" w:rsidRPr="00CF1A49" w:rsidRDefault="002B21B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F216622F3C34136B106801E11C43A1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7B2182DE" w14:textId="77777777" w:rsidTr="00596282">
        <w:tc>
          <w:tcPr>
            <w:tcW w:w="9290" w:type="dxa"/>
            <w:tcMar>
              <w:top w:w="216" w:type="dxa"/>
            </w:tcMar>
          </w:tcPr>
          <w:p w14:paraId="70C00094" w14:textId="1D75624F" w:rsidR="00F61DF9" w:rsidRPr="00CF1A49" w:rsidRDefault="00152C8F" w:rsidP="00F61DF9">
            <w:pPr>
              <w:pStyle w:val="Heading3"/>
              <w:contextualSpacing w:val="0"/>
              <w:outlineLvl w:val="2"/>
            </w:pPr>
            <w:r>
              <w:t xml:space="preserve">2019 </w:t>
            </w:r>
            <w:r w:rsidR="009B7C2E">
              <w:t>feb</w:t>
            </w:r>
            <w:r w:rsidR="00F61DF9" w:rsidRPr="00CF1A49">
              <w:t xml:space="preserve"> – </w:t>
            </w:r>
            <w:r w:rsidR="000E5268">
              <w:t xml:space="preserve">2020 </w:t>
            </w:r>
            <w:r w:rsidR="009B7C2E">
              <w:t>feb</w:t>
            </w:r>
          </w:p>
          <w:p w14:paraId="10E32C53" w14:textId="7AA960CE" w:rsidR="00F61DF9" w:rsidRPr="00CF1A49" w:rsidRDefault="00BE514F" w:rsidP="00F61DF9">
            <w:pPr>
              <w:pStyle w:val="Heading2"/>
              <w:contextualSpacing w:val="0"/>
              <w:outlineLvl w:val="1"/>
            </w:pPr>
            <w:r>
              <w:t>laravel developer</w:t>
            </w:r>
            <w:r w:rsidR="00F61DF9" w:rsidRPr="00CF1A49">
              <w:t xml:space="preserve">, </w:t>
            </w:r>
            <w:hyperlink r:id="rId8" w:history="1">
              <w:r w:rsidRPr="000E5268">
                <w:rPr>
                  <w:rStyle w:val="Hyperlink"/>
                  <w:b w:val="0"/>
                  <w:bCs/>
                  <w:color w:val="595959" w:themeColor="text1" w:themeTint="A6"/>
                  <w:u w:val="none"/>
                </w:rPr>
                <w:t>S a websoft</w:t>
              </w:r>
            </w:hyperlink>
          </w:p>
          <w:p w14:paraId="0FAE51A2" w14:textId="77777777" w:rsidR="00F61DF9" w:rsidRDefault="00BE514F" w:rsidP="00F61DF9">
            <w:r w:rsidRPr="00BE514F">
              <w:t>Automating process with Laravel framework,</w:t>
            </w:r>
            <w:r>
              <w:t xml:space="preserve"> vue.js,</w:t>
            </w:r>
            <w:r w:rsidRPr="00BE514F">
              <w:t xml:space="preserve"> jQuery and MySQL</w:t>
            </w:r>
            <w:r w:rsidR="000E5268">
              <w:t>.</w:t>
            </w:r>
          </w:p>
          <w:p w14:paraId="762817AF" w14:textId="4A5F9FEC" w:rsidR="000E5268" w:rsidRDefault="000E5268" w:rsidP="00F61DF9">
            <w:r>
              <w:t xml:space="preserve">URL: </w:t>
            </w:r>
            <w:hyperlink r:id="rId9" w:history="1">
              <w:r w:rsidRPr="000E5268">
                <w:rPr>
                  <w:rStyle w:val="Hyperlink"/>
                  <w:u w:val="none"/>
                </w:rPr>
                <w:t>https://www.sawebsoft.com</w:t>
              </w:r>
            </w:hyperlink>
          </w:p>
        </w:tc>
      </w:tr>
    </w:tbl>
    <w:sdt>
      <w:sdtPr>
        <w:alias w:val="Education:"/>
        <w:tag w:val="Education:"/>
        <w:id w:val="-1908763273"/>
        <w:placeholder>
          <w:docPart w:val="ABC9DB90D12A45AABDA0B78EEC0F8F55"/>
        </w:placeholder>
        <w:temporary/>
        <w:showingPlcHdr/>
        <w15:appearance w15:val="hidden"/>
      </w:sdtPr>
      <w:sdtEndPr/>
      <w:sdtContent>
        <w:p w14:paraId="4FA666E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6CAAECD" w14:textId="77777777" w:rsidTr="00D66A52">
        <w:tc>
          <w:tcPr>
            <w:tcW w:w="9355" w:type="dxa"/>
          </w:tcPr>
          <w:p w14:paraId="3DC56C54" w14:textId="49F73EA3" w:rsidR="001D0BF1" w:rsidRPr="00CF1A49" w:rsidRDefault="00297A0E" w:rsidP="001D0BF1">
            <w:pPr>
              <w:pStyle w:val="Heading3"/>
              <w:contextualSpacing w:val="0"/>
              <w:outlineLvl w:val="2"/>
            </w:pPr>
            <w:r>
              <w:t>Dec 2018</w:t>
            </w:r>
          </w:p>
          <w:p w14:paraId="0C182EDE" w14:textId="5156E268" w:rsidR="007538DC" w:rsidRPr="00CF1A49" w:rsidRDefault="00297A0E" w:rsidP="00297A0E">
            <w:pPr>
              <w:pStyle w:val="Heading2"/>
              <w:contextualSpacing w:val="0"/>
              <w:outlineLvl w:val="1"/>
            </w:pPr>
            <w:r w:rsidRPr="00297A0E">
              <w:t>Professional Diploma</w:t>
            </w:r>
            <w:r>
              <w:t xml:space="preserve"> in Web Application Development</w:t>
            </w:r>
            <w:r w:rsidR="001D0BF1" w:rsidRPr="00CF1A49">
              <w:t xml:space="preserve">, </w:t>
            </w:r>
            <w:r w:rsidR="00C65D97" w:rsidRPr="00C65D97">
              <w:rPr>
                <w:b w:val="0"/>
                <w:smallCaps/>
                <w:color w:val="595959" w:themeColor="text1" w:themeTint="A6"/>
              </w:rPr>
              <w:t>Ministry of Science and ICT</w:t>
            </w:r>
          </w:p>
        </w:tc>
      </w:tr>
      <w:tr w:rsidR="00F61DF9" w:rsidRPr="00CF1A49" w14:paraId="5788A8E2" w14:textId="77777777" w:rsidTr="00F61DF9">
        <w:tc>
          <w:tcPr>
            <w:tcW w:w="9355" w:type="dxa"/>
            <w:tcMar>
              <w:top w:w="216" w:type="dxa"/>
            </w:tcMar>
          </w:tcPr>
          <w:p w14:paraId="78A0B221" w14:textId="14B670EF" w:rsidR="00F61DF9" w:rsidRPr="00CF1A49" w:rsidRDefault="00297A0E" w:rsidP="00F61DF9">
            <w:pPr>
              <w:pStyle w:val="Heading3"/>
              <w:contextualSpacing w:val="0"/>
              <w:outlineLvl w:val="2"/>
            </w:pPr>
            <w:r>
              <w:t>Dec 2017</w:t>
            </w:r>
          </w:p>
          <w:p w14:paraId="47DE9D04" w14:textId="070F883B" w:rsidR="00F61DF9" w:rsidRPr="00CF1A49" w:rsidRDefault="00297A0E" w:rsidP="00F61DF9">
            <w:pPr>
              <w:pStyle w:val="Heading2"/>
              <w:contextualSpacing w:val="0"/>
              <w:outlineLvl w:val="1"/>
            </w:pPr>
            <w:r>
              <w:t>Diploma in ICT</w:t>
            </w:r>
            <w:r w:rsidR="00F61DF9" w:rsidRPr="00CF1A49">
              <w:t xml:space="preserve">, </w:t>
            </w:r>
            <w:r w:rsidR="00C65D97" w:rsidRPr="00C65D97">
              <w:rPr>
                <w:b w:val="0"/>
                <w:smallCaps/>
                <w:color w:val="595959" w:themeColor="text1" w:themeTint="A6"/>
              </w:rPr>
              <w:t>Ministry of Science and ICT</w:t>
            </w:r>
          </w:p>
          <w:p w14:paraId="79A356E0" w14:textId="77777777" w:rsidR="00F61DF9" w:rsidRDefault="00297A0E" w:rsidP="00F61DF9">
            <w:r>
              <w:t>CGPA: 3.18 (out of 4)</w:t>
            </w:r>
          </w:p>
          <w:p w14:paraId="6D27C7C2" w14:textId="77777777" w:rsidR="00297A0E" w:rsidRDefault="00297A0E" w:rsidP="00F61DF9"/>
          <w:p w14:paraId="2A274FAB" w14:textId="274645D9" w:rsidR="00297A0E" w:rsidRPr="00CF1A49" w:rsidRDefault="00297A0E" w:rsidP="00297A0E">
            <w:pPr>
              <w:pStyle w:val="Heading3"/>
              <w:contextualSpacing w:val="0"/>
              <w:outlineLvl w:val="2"/>
            </w:pPr>
            <w:r>
              <w:t>final year</w:t>
            </w:r>
          </w:p>
          <w:p w14:paraId="41282611" w14:textId="7D3BD17E" w:rsidR="00297A0E" w:rsidRPr="00CF1A49" w:rsidRDefault="00297A0E" w:rsidP="00297A0E">
            <w:pPr>
              <w:pStyle w:val="Heading2"/>
              <w:contextualSpacing w:val="0"/>
              <w:outlineLvl w:val="1"/>
            </w:pPr>
            <w:r>
              <w:t>BBA</w:t>
            </w:r>
            <w:r w:rsidRPr="00CF1A49">
              <w:t xml:space="preserve">, </w:t>
            </w:r>
            <w:r w:rsidRPr="00297A0E">
              <w:rPr>
                <w:b w:val="0"/>
                <w:smallCaps/>
                <w:color w:val="595959" w:themeColor="text1" w:themeTint="A6"/>
              </w:rPr>
              <w:t>National University</w:t>
            </w:r>
          </w:p>
          <w:p w14:paraId="10A5B5ED" w14:textId="77777777" w:rsidR="00297A0E" w:rsidRDefault="00297A0E" w:rsidP="00297A0E">
            <w:r>
              <w:t xml:space="preserve">Institution: Government Tolaram College. Group: Department of Accounting. </w:t>
            </w:r>
          </w:p>
          <w:p w14:paraId="56A89DA4" w14:textId="77777777" w:rsidR="00041E84" w:rsidRDefault="00041E84" w:rsidP="00297A0E"/>
          <w:p w14:paraId="3C2B1688" w14:textId="7534A0F9" w:rsidR="00C65D97" w:rsidRPr="00CF1A49" w:rsidRDefault="00C65D97" w:rsidP="00C65D97">
            <w:pPr>
              <w:pStyle w:val="Heading3"/>
              <w:contextualSpacing w:val="0"/>
              <w:outlineLvl w:val="2"/>
            </w:pPr>
            <w:r>
              <w:lastRenderedPageBreak/>
              <w:t>jun 2016</w:t>
            </w:r>
          </w:p>
          <w:p w14:paraId="5C0C39D8" w14:textId="3143408B" w:rsidR="00C65D97" w:rsidRPr="00CF1A49" w:rsidRDefault="00C65D97" w:rsidP="00C65D97">
            <w:pPr>
              <w:pStyle w:val="Heading2"/>
              <w:contextualSpacing w:val="0"/>
              <w:outlineLvl w:val="1"/>
            </w:pPr>
            <w:r>
              <w:t>hsc</w:t>
            </w:r>
            <w:r w:rsidRPr="00CF1A49">
              <w:t xml:space="preserve">, </w:t>
            </w:r>
            <w:r w:rsidRPr="00C65D97">
              <w:rPr>
                <w:b w:val="0"/>
                <w:smallCaps/>
                <w:color w:val="595959" w:themeColor="text1" w:themeTint="A6"/>
              </w:rPr>
              <w:t>Narayanganj Collage, Narayanganj</w:t>
            </w:r>
          </w:p>
          <w:p w14:paraId="32DA0220" w14:textId="1F7276E6" w:rsidR="00C65D97" w:rsidRDefault="00C65D97" w:rsidP="00C65D97">
            <w:r>
              <w:t>Group: Business Studies. CGPA: 4.33 (out of 5)</w:t>
            </w:r>
          </w:p>
          <w:p w14:paraId="4CA5DE66" w14:textId="77777777" w:rsidR="00C65D97" w:rsidRDefault="00C65D97" w:rsidP="00C65D97"/>
          <w:p w14:paraId="1251DF9A" w14:textId="584A7CBE" w:rsidR="00C65D97" w:rsidRPr="00CF1A49" w:rsidRDefault="0087530F" w:rsidP="00C65D97">
            <w:pPr>
              <w:pStyle w:val="Heading3"/>
              <w:contextualSpacing w:val="0"/>
              <w:outlineLvl w:val="2"/>
            </w:pPr>
            <w:r>
              <w:t>mar 2014</w:t>
            </w:r>
          </w:p>
          <w:p w14:paraId="69FBC3AD" w14:textId="5C71FF2B" w:rsidR="00C65D97" w:rsidRPr="00CF1A49" w:rsidRDefault="00C65D97" w:rsidP="00C65D97">
            <w:pPr>
              <w:pStyle w:val="Heading2"/>
              <w:contextualSpacing w:val="0"/>
              <w:outlineLvl w:val="1"/>
            </w:pPr>
            <w:r>
              <w:t>ssc</w:t>
            </w:r>
            <w:r w:rsidRPr="00CF1A49">
              <w:t xml:space="preserve">, </w:t>
            </w:r>
            <w:r w:rsidRPr="00C65D97">
              <w:rPr>
                <w:b w:val="0"/>
                <w:smallCaps/>
                <w:color w:val="595959" w:themeColor="text1" w:themeTint="A6"/>
              </w:rPr>
              <w:t>I.E.T. Govt. High School, Narayanganj</w:t>
            </w:r>
          </w:p>
          <w:p w14:paraId="050B1EFF" w14:textId="77777777" w:rsidR="00C65D97" w:rsidRDefault="00C65D97" w:rsidP="00C65D97">
            <w:r>
              <w:t>Group: Business Studies. CGPA: 4.81 (out of 5)</w:t>
            </w:r>
          </w:p>
          <w:p w14:paraId="1A298352" w14:textId="77777777" w:rsidR="004F7711" w:rsidRDefault="004F7711" w:rsidP="00C65D97"/>
          <w:p w14:paraId="459F934A" w14:textId="664FAC0D" w:rsidR="004F7711" w:rsidRPr="00CF1A49" w:rsidRDefault="004F7711" w:rsidP="004F7711">
            <w:pPr>
              <w:pStyle w:val="Heading3"/>
              <w:contextualSpacing w:val="0"/>
              <w:outlineLvl w:val="2"/>
            </w:pPr>
            <w:r>
              <w:t>jun 2014</w:t>
            </w:r>
          </w:p>
          <w:p w14:paraId="15E2680F" w14:textId="1CFCB633" w:rsidR="004F7711" w:rsidRPr="00CF1A49" w:rsidRDefault="004F7711" w:rsidP="004F7711">
            <w:pPr>
              <w:pStyle w:val="Heading2"/>
              <w:contextualSpacing w:val="0"/>
              <w:outlineLvl w:val="1"/>
            </w:pPr>
            <w:r>
              <w:t>Department of social service</w:t>
            </w:r>
            <w:r w:rsidRPr="00CF1A49">
              <w:t xml:space="preserve">, </w:t>
            </w:r>
            <w:r w:rsidRPr="004F7711">
              <w:rPr>
                <w:b w:val="0"/>
                <w:smallCaps/>
                <w:color w:val="595959" w:themeColor="text1" w:themeTint="A6"/>
              </w:rPr>
              <w:t>Govt. of the people’s republic of Bangladesh</w:t>
            </w:r>
          </w:p>
          <w:p w14:paraId="423A7433" w14:textId="090F23DF" w:rsidR="004F7711" w:rsidRDefault="004F7711" w:rsidP="004F7711">
            <w:r>
              <w:t>Group: Project Coordinating Council. Grade: “A”</w:t>
            </w:r>
          </w:p>
        </w:tc>
      </w:tr>
    </w:tbl>
    <w:sdt>
      <w:sdtPr>
        <w:alias w:val="Skills:"/>
        <w:tag w:val="Skills:"/>
        <w:id w:val="-1392877668"/>
        <w:placeholder>
          <w:docPart w:val="D3D00C9195DF4A6F81AD0B412FC3B9C6"/>
        </w:placeholder>
        <w:temporary/>
        <w:showingPlcHdr/>
        <w15:appearance w15:val="hidden"/>
      </w:sdtPr>
      <w:sdtEndPr/>
      <w:sdtContent>
        <w:p w14:paraId="30C3D69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194456D" w14:textId="77777777" w:rsidTr="00C02E46">
        <w:tc>
          <w:tcPr>
            <w:tcW w:w="4680" w:type="dxa"/>
          </w:tcPr>
          <w:p w14:paraId="640B6B2A" w14:textId="51047C1A" w:rsidR="001E3120" w:rsidRPr="006E1507" w:rsidRDefault="00977A0E" w:rsidP="006E1507">
            <w:pPr>
              <w:pStyle w:val="ListBullet"/>
              <w:contextualSpacing w:val="0"/>
            </w:pPr>
            <w:r>
              <w:t xml:space="preserve">PHP, Algorithm </w:t>
            </w:r>
            <w:r w:rsidR="00957313">
              <w:t>&amp;</w:t>
            </w:r>
            <w:r>
              <w:t xml:space="preserve"> Data Structure</w:t>
            </w:r>
          </w:p>
          <w:p w14:paraId="6FBCB652" w14:textId="77777777" w:rsidR="001F4E6D" w:rsidRDefault="00977A0E" w:rsidP="006E1507">
            <w:pPr>
              <w:pStyle w:val="ListBullet"/>
              <w:contextualSpacing w:val="0"/>
            </w:pPr>
            <w:r>
              <w:t>Database Design</w:t>
            </w:r>
          </w:p>
          <w:p w14:paraId="210501C4" w14:textId="77777777" w:rsidR="00977A0E" w:rsidRDefault="00977A0E" w:rsidP="006E1507">
            <w:pPr>
              <w:pStyle w:val="ListBullet"/>
              <w:contextualSpacing w:val="0"/>
            </w:pPr>
            <w:r>
              <w:t>Laravel framework</w:t>
            </w:r>
          </w:p>
          <w:p w14:paraId="602AA15C" w14:textId="05A9A9B5" w:rsidR="00977A0E" w:rsidRDefault="00977A0E" w:rsidP="006E1507">
            <w:pPr>
              <w:pStyle w:val="ListBullet"/>
              <w:contextualSpacing w:val="0"/>
            </w:pPr>
            <w:r>
              <w:t>JavaScript &amp; Vue js</w:t>
            </w:r>
          </w:p>
          <w:p w14:paraId="208E3B33" w14:textId="77777777" w:rsidR="00977A0E" w:rsidRDefault="00977A0E" w:rsidP="006E1507">
            <w:pPr>
              <w:pStyle w:val="ListBullet"/>
              <w:contextualSpacing w:val="0"/>
            </w:pPr>
            <w:r>
              <w:t>Windows, Ubuntu &amp; Kali</w:t>
            </w:r>
          </w:p>
          <w:p w14:paraId="251B1914" w14:textId="2D1B43A0" w:rsidR="00977A0E" w:rsidRPr="006E1507" w:rsidRDefault="00977A0E" w:rsidP="006E1507">
            <w:pPr>
              <w:pStyle w:val="ListBullet"/>
              <w:contextualSpacing w:val="0"/>
            </w:pPr>
            <w:r w:rsidRPr="00977A0E">
              <w:t>Tusk Runner (GULP)</w:t>
            </w:r>
          </w:p>
        </w:tc>
        <w:tc>
          <w:tcPr>
            <w:tcW w:w="4680" w:type="dxa"/>
            <w:tcMar>
              <w:left w:w="360" w:type="dxa"/>
            </w:tcMar>
          </w:tcPr>
          <w:p w14:paraId="1B9DE08C" w14:textId="6B45600B" w:rsidR="003A0632" w:rsidRPr="006E1507" w:rsidRDefault="00977A0E" w:rsidP="006E1507">
            <w:pPr>
              <w:pStyle w:val="ListBullet"/>
              <w:contextualSpacing w:val="0"/>
            </w:pPr>
            <w:r>
              <w:t>Advanced problem-solving skills</w:t>
            </w:r>
          </w:p>
          <w:p w14:paraId="12BC0AE4" w14:textId="6B41802C" w:rsidR="001E3120" w:rsidRPr="006E1507" w:rsidRDefault="00977A0E" w:rsidP="006E1507">
            <w:pPr>
              <w:pStyle w:val="ListBullet"/>
              <w:contextualSpacing w:val="0"/>
            </w:pPr>
            <w:r>
              <w:t>Data management</w:t>
            </w:r>
          </w:p>
          <w:p w14:paraId="35462888" w14:textId="00472DD6" w:rsidR="001E3120" w:rsidRDefault="00977A0E" w:rsidP="006E1507">
            <w:pPr>
              <w:pStyle w:val="ListBullet"/>
              <w:contextualSpacing w:val="0"/>
            </w:pPr>
            <w:r>
              <w:t>Version Control System (GIT)</w:t>
            </w:r>
          </w:p>
          <w:p w14:paraId="74C513EB" w14:textId="77777777" w:rsidR="00977A0E" w:rsidRDefault="00977A0E" w:rsidP="006E1507">
            <w:pPr>
              <w:pStyle w:val="ListBullet"/>
              <w:contextualSpacing w:val="0"/>
            </w:pPr>
            <w:r w:rsidRPr="00977A0E">
              <w:t>3rd party API Integration</w:t>
            </w:r>
          </w:p>
          <w:p w14:paraId="723F8B63" w14:textId="77777777" w:rsidR="00977A0E" w:rsidRDefault="00977A0E" w:rsidP="006E1507">
            <w:pPr>
              <w:pStyle w:val="ListBullet"/>
              <w:contextualSpacing w:val="0"/>
            </w:pPr>
            <w:r w:rsidRPr="00977A0E">
              <w:t>Software Design Architecture &amp; Agile</w:t>
            </w:r>
          </w:p>
          <w:p w14:paraId="52FA90DD" w14:textId="07119071" w:rsidR="00977A0E" w:rsidRPr="006E1507" w:rsidRDefault="00596282" w:rsidP="006E1507">
            <w:pPr>
              <w:pStyle w:val="ListBullet"/>
              <w:contextualSpacing w:val="0"/>
            </w:pPr>
            <w:r>
              <w:t>MS Office and Photoshop</w:t>
            </w:r>
          </w:p>
        </w:tc>
      </w:tr>
    </w:tbl>
    <w:p w14:paraId="4AE72340" w14:textId="545FE4E3" w:rsidR="00C02E46" w:rsidRPr="00CF1A49" w:rsidRDefault="00C02E46" w:rsidP="00C02E46">
      <w:pPr>
        <w:pStyle w:val="Heading1"/>
      </w:pPr>
      <w:r>
        <w:t>Covered area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C02E46" w:rsidRPr="006E1507" w14:paraId="0337DC90" w14:textId="77777777" w:rsidTr="007C22C1">
        <w:tc>
          <w:tcPr>
            <w:tcW w:w="4675" w:type="dxa"/>
          </w:tcPr>
          <w:p w14:paraId="5FE70D77" w14:textId="77777777" w:rsidR="00C02E46" w:rsidRDefault="00C02E46" w:rsidP="007C22C1">
            <w:pPr>
              <w:pStyle w:val="ListBullet"/>
              <w:contextualSpacing w:val="0"/>
            </w:pPr>
            <w:r w:rsidRPr="00C02E46">
              <w:t>Cloud-based CRM</w:t>
            </w:r>
          </w:p>
          <w:p w14:paraId="341DB72C" w14:textId="7308DE5C" w:rsidR="00C02E46" w:rsidRDefault="00C02E46" w:rsidP="007C22C1">
            <w:pPr>
              <w:pStyle w:val="ListBullet"/>
              <w:contextualSpacing w:val="0"/>
            </w:pPr>
            <w:r w:rsidRPr="00C02E46">
              <w:t>Supply chain management</w:t>
            </w:r>
          </w:p>
          <w:p w14:paraId="37E1A2E8" w14:textId="77777777" w:rsidR="00C02E46" w:rsidRDefault="00C02E46" w:rsidP="007C22C1">
            <w:pPr>
              <w:pStyle w:val="ListBullet"/>
              <w:contextualSpacing w:val="0"/>
            </w:pPr>
            <w:r w:rsidRPr="00C02E46">
              <w:t>Single sign on</w:t>
            </w:r>
          </w:p>
          <w:p w14:paraId="1DEEE87E" w14:textId="77777777" w:rsidR="00C02E46" w:rsidRDefault="00C02E46" w:rsidP="007C22C1">
            <w:pPr>
              <w:pStyle w:val="ListBullet"/>
              <w:contextualSpacing w:val="0"/>
            </w:pPr>
            <w:r w:rsidRPr="00C02E46">
              <w:t>High traffic management system</w:t>
            </w:r>
          </w:p>
          <w:p w14:paraId="0B5119A5" w14:textId="2CCF9932" w:rsidR="00C02E46" w:rsidRPr="006E1507" w:rsidRDefault="00C02E46" w:rsidP="007C22C1">
            <w:pPr>
              <w:pStyle w:val="ListBullet"/>
              <w:contextualSpacing w:val="0"/>
            </w:pPr>
            <w:r w:rsidRPr="00C02E46">
              <w:t>Chatting system (RTA)</w:t>
            </w:r>
          </w:p>
        </w:tc>
        <w:tc>
          <w:tcPr>
            <w:tcW w:w="4675" w:type="dxa"/>
            <w:tcMar>
              <w:left w:w="360" w:type="dxa"/>
            </w:tcMar>
          </w:tcPr>
          <w:p w14:paraId="028B35BC" w14:textId="77777777" w:rsidR="00C02E46" w:rsidRDefault="00C02E46" w:rsidP="00C02E46">
            <w:pPr>
              <w:pStyle w:val="ListBullet"/>
              <w:contextualSpacing w:val="0"/>
            </w:pPr>
            <w:r w:rsidRPr="00C02E46">
              <w:t>B2B B2C</w:t>
            </w:r>
          </w:p>
          <w:p w14:paraId="3F29C646" w14:textId="77777777" w:rsidR="00C02E46" w:rsidRDefault="00C02E46" w:rsidP="00C02E46">
            <w:pPr>
              <w:pStyle w:val="ListBullet"/>
              <w:contextualSpacing w:val="0"/>
            </w:pPr>
            <w:r w:rsidRPr="00C02E46">
              <w:t>E filing cabinet</w:t>
            </w:r>
          </w:p>
          <w:p w14:paraId="56325962" w14:textId="77777777" w:rsidR="00C02E46" w:rsidRDefault="00C02E46" w:rsidP="00C02E46">
            <w:pPr>
              <w:pStyle w:val="ListBullet"/>
              <w:contextualSpacing w:val="0"/>
            </w:pPr>
            <w:r w:rsidRPr="00C02E46">
              <w:t>Inventory management</w:t>
            </w:r>
          </w:p>
          <w:p w14:paraId="3EB790F0" w14:textId="77777777" w:rsidR="00C02E46" w:rsidRDefault="00C02E46" w:rsidP="00C02E46">
            <w:pPr>
              <w:pStyle w:val="ListBullet"/>
              <w:contextualSpacing w:val="0"/>
            </w:pPr>
            <w:r w:rsidRPr="00C02E46">
              <w:t>Wallet management system</w:t>
            </w:r>
          </w:p>
          <w:p w14:paraId="638F157A" w14:textId="1B539091" w:rsidR="00C02E46" w:rsidRPr="006E1507" w:rsidRDefault="00C02E46" w:rsidP="00C02E46">
            <w:pPr>
              <w:pStyle w:val="ListBullet"/>
              <w:contextualSpacing w:val="0"/>
            </w:pPr>
            <w:r w:rsidRPr="00C02E46">
              <w:t>Web app manifest</w:t>
            </w:r>
          </w:p>
        </w:tc>
      </w:tr>
    </w:tbl>
    <w:p w14:paraId="76AC7A73" w14:textId="77777777" w:rsidR="00C02E46" w:rsidRDefault="00C02E46" w:rsidP="0062312F">
      <w:pPr>
        <w:pStyle w:val="Heading1"/>
      </w:pPr>
    </w:p>
    <w:p w14:paraId="603849F3" w14:textId="73CE6C3C" w:rsidR="00AD782D" w:rsidRPr="00CF1A49" w:rsidRDefault="0072311A" w:rsidP="0062312F">
      <w:pPr>
        <w:pStyle w:val="Heading1"/>
      </w:pPr>
      <w:r>
        <w:t>major projects</w:t>
      </w:r>
    </w:p>
    <w:p w14:paraId="1A26DADD" w14:textId="77777777" w:rsidR="00A637AE" w:rsidRDefault="00A637AE" w:rsidP="0072311A">
      <w:pPr>
        <w:pStyle w:val="Heading2"/>
        <w:sectPr w:rsidR="00A637AE" w:rsidSect="005A1B10">
          <w:footerReference w:type="default" r:id="rId10"/>
          <w:headerReference w:type="first" r:id="rId11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4CFDC6AF" w14:textId="0CE0764B" w:rsidR="00A637AE" w:rsidRPr="00CF1A49" w:rsidRDefault="0072311A" w:rsidP="0072311A">
      <w:pPr>
        <w:pStyle w:val="Heading2"/>
      </w:pPr>
      <w:r w:rsidRPr="0072311A">
        <w:t>Karmaseba</w:t>
      </w:r>
    </w:p>
    <w:p w14:paraId="3CF48F24" w14:textId="03641740" w:rsidR="00A637AE" w:rsidRDefault="00A637AE" w:rsidP="0072311A">
      <w:r>
        <w:t>Project Developer</w:t>
      </w:r>
    </w:p>
    <w:p w14:paraId="6A79EA15" w14:textId="45DFFCDD" w:rsidR="00B51D1B" w:rsidRDefault="0072311A" w:rsidP="0072311A">
      <w:r>
        <w:t xml:space="preserve">URL: </w:t>
      </w:r>
      <w:hyperlink r:id="rId12" w:history="1">
        <w:r w:rsidRPr="0074755A">
          <w:rPr>
            <w:rStyle w:val="Hyperlink"/>
          </w:rPr>
          <w:t>http://karmaseba.com</w:t>
        </w:r>
      </w:hyperlink>
    </w:p>
    <w:p w14:paraId="63EDC34E" w14:textId="5AFE3059" w:rsidR="0072311A" w:rsidRDefault="0072311A" w:rsidP="0072311A"/>
    <w:p w14:paraId="41786CA2" w14:textId="5CFF4882" w:rsidR="0072311A" w:rsidRPr="00CF1A49" w:rsidRDefault="0072311A" w:rsidP="0072311A">
      <w:pPr>
        <w:pStyle w:val="Heading2"/>
      </w:pPr>
      <w:r w:rsidRPr="0072311A">
        <w:t>Durpalla</w:t>
      </w:r>
    </w:p>
    <w:p w14:paraId="6F518F64" w14:textId="77777777" w:rsidR="00A637AE" w:rsidRDefault="00A637AE" w:rsidP="00A637AE">
      <w:r>
        <w:t>Project Developer</w:t>
      </w:r>
    </w:p>
    <w:p w14:paraId="43EC47EF" w14:textId="708B8FFA" w:rsidR="0072311A" w:rsidRDefault="0072311A" w:rsidP="0072311A">
      <w:r>
        <w:t xml:space="preserve">URL: </w:t>
      </w:r>
      <w:hyperlink r:id="rId13" w:history="1">
        <w:r>
          <w:rPr>
            <w:rStyle w:val="Hyperlink"/>
          </w:rPr>
          <w:t>http://durpalla.xyz</w:t>
        </w:r>
      </w:hyperlink>
    </w:p>
    <w:p w14:paraId="64919E72" w14:textId="5A9087CB" w:rsidR="0072311A" w:rsidRDefault="0072311A" w:rsidP="0072311A"/>
    <w:p w14:paraId="72858AE3" w14:textId="6C19B1FA" w:rsidR="0072311A" w:rsidRPr="00CF1A49" w:rsidRDefault="0072311A" w:rsidP="0072311A">
      <w:pPr>
        <w:pStyle w:val="Heading2"/>
      </w:pPr>
      <w:r>
        <w:t>Mobilemullo</w:t>
      </w:r>
    </w:p>
    <w:p w14:paraId="5E8D891E" w14:textId="77777777" w:rsidR="00A637AE" w:rsidRDefault="00A637AE" w:rsidP="0072311A">
      <w:r>
        <w:t>Project Head</w:t>
      </w:r>
    </w:p>
    <w:p w14:paraId="7655A71F" w14:textId="0B640194" w:rsidR="00A637AE" w:rsidRDefault="0072311A" w:rsidP="0072311A">
      <w:r>
        <w:t xml:space="preserve">URL: </w:t>
      </w:r>
      <w:hyperlink r:id="rId14" w:history="1">
        <w:r w:rsidRPr="0074755A">
          <w:rPr>
            <w:rStyle w:val="Hyperlink"/>
          </w:rPr>
          <w:t>http://mobilemullo.com</w:t>
        </w:r>
      </w:hyperlink>
    </w:p>
    <w:p w14:paraId="480B0578" w14:textId="112D6610" w:rsidR="0072311A" w:rsidRPr="00CF1A49" w:rsidRDefault="0072311A" w:rsidP="0072311A">
      <w:pPr>
        <w:pStyle w:val="Heading2"/>
      </w:pPr>
      <w:r>
        <w:t>Finecourier</w:t>
      </w:r>
    </w:p>
    <w:p w14:paraId="0EEDC5EC" w14:textId="77777777" w:rsidR="00A637AE" w:rsidRDefault="00A637AE" w:rsidP="00A637AE">
      <w:r>
        <w:t>Project Developer</w:t>
      </w:r>
    </w:p>
    <w:p w14:paraId="69DDA90E" w14:textId="05C15847" w:rsidR="0072311A" w:rsidRDefault="0072311A" w:rsidP="0072311A">
      <w:r>
        <w:t xml:space="preserve">URL: </w:t>
      </w:r>
      <w:hyperlink r:id="rId15" w:history="1">
        <w:r w:rsidRPr="0074755A">
          <w:rPr>
            <w:rStyle w:val="Hyperlink"/>
          </w:rPr>
          <w:t>http://kajerkhojay.com/ccc/</w:t>
        </w:r>
      </w:hyperlink>
    </w:p>
    <w:p w14:paraId="7DF1A9E9" w14:textId="7BD8CEB8" w:rsidR="0072311A" w:rsidRDefault="0072311A" w:rsidP="0072311A"/>
    <w:p w14:paraId="7E5AFE30" w14:textId="485A471B" w:rsidR="0072311A" w:rsidRPr="00CF1A49" w:rsidRDefault="0072311A" w:rsidP="0072311A">
      <w:pPr>
        <w:pStyle w:val="Heading2"/>
      </w:pPr>
      <w:r w:rsidRPr="0072311A">
        <w:t>Army Golf Club</w:t>
      </w:r>
    </w:p>
    <w:p w14:paraId="52CE98C5" w14:textId="77777777" w:rsidR="00A637AE" w:rsidRDefault="00A637AE" w:rsidP="00A637AE">
      <w:r>
        <w:t>Project Developer</w:t>
      </w:r>
    </w:p>
    <w:p w14:paraId="03D67B04" w14:textId="183ACEC2" w:rsidR="0072311A" w:rsidRDefault="0072311A" w:rsidP="0072311A">
      <w:r>
        <w:t xml:space="preserve">URL: </w:t>
      </w:r>
      <w:hyperlink r:id="rId16" w:history="1">
        <w:r>
          <w:rPr>
            <w:rStyle w:val="Hyperlink"/>
          </w:rPr>
          <w:t>http://agc.com.bd/</w:t>
        </w:r>
      </w:hyperlink>
    </w:p>
    <w:p w14:paraId="23AE0D3F" w14:textId="77777777" w:rsidR="00A637AE" w:rsidRDefault="00A637AE" w:rsidP="0072311A"/>
    <w:p w14:paraId="673EF483" w14:textId="70509B16" w:rsidR="00A637AE" w:rsidRPr="00CF1A49" w:rsidRDefault="00A637AE" w:rsidP="00A637AE">
      <w:pPr>
        <w:pStyle w:val="Heading2"/>
      </w:pPr>
      <w:r w:rsidRPr="00A637AE">
        <w:t>s</w:t>
      </w:r>
      <w:r w:rsidR="00DC14D5">
        <w:t>obujayon</w:t>
      </w:r>
    </w:p>
    <w:p w14:paraId="7537427E" w14:textId="77777777" w:rsidR="00A637AE" w:rsidRDefault="00A637AE" w:rsidP="00A637AE">
      <w:r>
        <w:t>Project Developer</w:t>
      </w:r>
    </w:p>
    <w:p w14:paraId="2681736B" w14:textId="08E426A5" w:rsidR="00A637AE" w:rsidRDefault="00A637AE" w:rsidP="0072311A">
      <w:pPr>
        <w:sectPr w:rsidR="00A637AE" w:rsidSect="00A637AE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  <w:r>
        <w:t xml:space="preserve">URL: </w:t>
      </w:r>
      <w:r w:rsidR="00DC14D5">
        <w:t xml:space="preserve"> </w:t>
      </w:r>
      <w:hyperlink r:id="rId17" w:history="1">
        <w:r w:rsidR="00DC14D5">
          <w:rPr>
            <w:rStyle w:val="Hyperlink"/>
          </w:rPr>
          <w:t>https://sobujayon.com/</w:t>
        </w:r>
      </w:hyperlink>
    </w:p>
    <w:p w14:paraId="6F2DC376" w14:textId="77777777" w:rsidR="0072311A" w:rsidRPr="006E1507" w:rsidRDefault="0072311A" w:rsidP="000444C4"/>
    <w:sectPr w:rsidR="0072311A" w:rsidRPr="006E1507" w:rsidSect="00A637AE">
      <w:footerReference w:type="default" r:id="rId18"/>
      <w:headerReference w:type="first" r:id="rId19"/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A29C6" w14:textId="77777777" w:rsidR="002B21B6" w:rsidRDefault="002B21B6" w:rsidP="0068194B">
      <w:r>
        <w:separator/>
      </w:r>
    </w:p>
    <w:p w14:paraId="7AD17089" w14:textId="77777777" w:rsidR="002B21B6" w:rsidRDefault="002B21B6"/>
    <w:p w14:paraId="4FD72F48" w14:textId="77777777" w:rsidR="002B21B6" w:rsidRDefault="002B21B6"/>
  </w:endnote>
  <w:endnote w:type="continuationSeparator" w:id="0">
    <w:p w14:paraId="120438EF" w14:textId="77777777" w:rsidR="002B21B6" w:rsidRDefault="002B21B6" w:rsidP="0068194B">
      <w:r>
        <w:continuationSeparator/>
      </w:r>
    </w:p>
    <w:p w14:paraId="4708EDD5" w14:textId="77777777" w:rsidR="002B21B6" w:rsidRDefault="002B21B6"/>
    <w:p w14:paraId="3C98E962" w14:textId="77777777" w:rsidR="002B21B6" w:rsidRDefault="002B21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434F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08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087BC" w14:textId="77777777" w:rsidR="006F1914" w:rsidRDefault="006F19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964E0" w14:textId="77777777" w:rsidR="002B21B6" w:rsidRDefault="002B21B6" w:rsidP="0068194B">
      <w:r>
        <w:separator/>
      </w:r>
    </w:p>
    <w:p w14:paraId="63DFDAC9" w14:textId="77777777" w:rsidR="002B21B6" w:rsidRDefault="002B21B6"/>
    <w:p w14:paraId="1DD94323" w14:textId="77777777" w:rsidR="002B21B6" w:rsidRDefault="002B21B6"/>
  </w:footnote>
  <w:footnote w:type="continuationSeparator" w:id="0">
    <w:p w14:paraId="713DA42E" w14:textId="77777777" w:rsidR="002B21B6" w:rsidRDefault="002B21B6" w:rsidP="0068194B">
      <w:r>
        <w:continuationSeparator/>
      </w:r>
    </w:p>
    <w:p w14:paraId="64D07397" w14:textId="77777777" w:rsidR="002B21B6" w:rsidRDefault="002B21B6"/>
    <w:p w14:paraId="2BEF63DD" w14:textId="77777777" w:rsidR="002B21B6" w:rsidRDefault="002B21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BAF8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E52020" wp14:editId="410E162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9889E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5F6CE" w14:textId="77777777" w:rsidR="006F1914" w:rsidRPr="004E01EB" w:rsidRDefault="006F191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C2CF54" wp14:editId="3598B9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3" name="Straight Connector 3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57A81B5" id="Straight Connector 3" o:spid="_x0000_s1026" alt="Header dividing line" style="position:absolute;z-index:-251655168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20"/>
    <w:rsid w:val="000001EF"/>
    <w:rsid w:val="00007322"/>
    <w:rsid w:val="00007728"/>
    <w:rsid w:val="00024584"/>
    <w:rsid w:val="00024730"/>
    <w:rsid w:val="00041E84"/>
    <w:rsid w:val="000444C4"/>
    <w:rsid w:val="00055E95"/>
    <w:rsid w:val="0007021F"/>
    <w:rsid w:val="00084D5D"/>
    <w:rsid w:val="000B2BA5"/>
    <w:rsid w:val="000E5268"/>
    <w:rsid w:val="000F2F8C"/>
    <w:rsid w:val="0010006E"/>
    <w:rsid w:val="001045A8"/>
    <w:rsid w:val="00114A91"/>
    <w:rsid w:val="001427E1"/>
    <w:rsid w:val="00152C8F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A0E"/>
    <w:rsid w:val="00297F18"/>
    <w:rsid w:val="002A1945"/>
    <w:rsid w:val="002B21B6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7C2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574"/>
    <w:rsid w:val="004E2794"/>
    <w:rsid w:val="004E348D"/>
    <w:rsid w:val="004F7711"/>
    <w:rsid w:val="00510392"/>
    <w:rsid w:val="005119E7"/>
    <w:rsid w:val="00513E2A"/>
    <w:rsid w:val="00566A35"/>
    <w:rsid w:val="0056701E"/>
    <w:rsid w:val="005740D7"/>
    <w:rsid w:val="00596282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1914"/>
    <w:rsid w:val="00712D8B"/>
    <w:rsid w:val="0072311A"/>
    <w:rsid w:val="007273B7"/>
    <w:rsid w:val="00733E0A"/>
    <w:rsid w:val="00740363"/>
    <w:rsid w:val="0074403D"/>
    <w:rsid w:val="00746D44"/>
    <w:rsid w:val="007538DC"/>
    <w:rsid w:val="00757803"/>
    <w:rsid w:val="00786CF1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530F"/>
    <w:rsid w:val="008829F8"/>
    <w:rsid w:val="00885897"/>
    <w:rsid w:val="008A6538"/>
    <w:rsid w:val="008B0482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77E0"/>
    <w:rsid w:val="00944F78"/>
    <w:rsid w:val="009510E7"/>
    <w:rsid w:val="00952C89"/>
    <w:rsid w:val="009571D8"/>
    <w:rsid w:val="00957313"/>
    <w:rsid w:val="009650EA"/>
    <w:rsid w:val="0097790C"/>
    <w:rsid w:val="00977A0E"/>
    <w:rsid w:val="0098506E"/>
    <w:rsid w:val="009A44CE"/>
    <w:rsid w:val="009B7C2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7AE"/>
    <w:rsid w:val="00A755E8"/>
    <w:rsid w:val="00A93A5D"/>
    <w:rsid w:val="00AA0FFF"/>
    <w:rsid w:val="00AB32F8"/>
    <w:rsid w:val="00AB610B"/>
    <w:rsid w:val="00AD360E"/>
    <w:rsid w:val="00AD40FB"/>
    <w:rsid w:val="00AD782D"/>
    <w:rsid w:val="00AE7650"/>
    <w:rsid w:val="00AF14B6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0F8F"/>
    <w:rsid w:val="00BB4E51"/>
    <w:rsid w:val="00BD431F"/>
    <w:rsid w:val="00BE423E"/>
    <w:rsid w:val="00BE514F"/>
    <w:rsid w:val="00BF61AC"/>
    <w:rsid w:val="00C02E46"/>
    <w:rsid w:val="00C33D5E"/>
    <w:rsid w:val="00C404D4"/>
    <w:rsid w:val="00C47FA6"/>
    <w:rsid w:val="00C57FC6"/>
    <w:rsid w:val="00C65D97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4D5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BF14C"/>
  <w15:chartTrackingRefBased/>
  <w15:docId w15:val="{A32CF9EC-A9E6-42F0-9174-6964D32D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E5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websoft.com/" TargetMode="External"/><Relationship Id="rId13" Type="http://schemas.openxmlformats.org/officeDocument/2006/relationships/hyperlink" Target="http://durpalla.xyz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hyperlink" Target="http://karmaseba.com" TargetMode="External"/><Relationship Id="rId17" Type="http://schemas.openxmlformats.org/officeDocument/2006/relationships/hyperlink" Target="https://sobujay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agc.com.b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kajerkhojay.com/ccc/" TargetMode="Externa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sawebsoft.com/" TargetMode="External"/><Relationship Id="rId14" Type="http://schemas.openxmlformats.org/officeDocument/2006/relationships/hyperlink" Target="http://mobilemullo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feq\AppData\Local\Microsoft\Office\16.0\DTS\en-US%7b017A045F-085C-4B33-A16B-0B4C0FDD3FC6%7d\%7b62891F5B-BAE9-4347-BD96-10149A198913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FF8C2876D425CB06ACC402CBE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38211-6FBD-4044-883B-C8188D4F73E2}"/>
      </w:docPartPr>
      <w:docPartBody>
        <w:p w:rsidR="00706171" w:rsidRDefault="00340B40">
          <w:pPr>
            <w:pStyle w:val="B9AFF8C2876D425CB06ACC402CBEEB0A"/>
          </w:pPr>
          <w:r w:rsidRPr="00CF1A49">
            <w:t>·</w:t>
          </w:r>
        </w:p>
      </w:docPartBody>
    </w:docPart>
    <w:docPart>
      <w:docPartPr>
        <w:name w:val="4F216622F3C34136B106801E11C43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9E65-AEC5-448D-9BAC-470C39ACBD86}"/>
      </w:docPartPr>
      <w:docPartBody>
        <w:p w:rsidR="00706171" w:rsidRDefault="00340B40">
          <w:pPr>
            <w:pStyle w:val="4F216622F3C34136B106801E11C43A1A"/>
          </w:pPr>
          <w:r w:rsidRPr="00CF1A49">
            <w:t>Experience</w:t>
          </w:r>
        </w:p>
      </w:docPartBody>
    </w:docPart>
    <w:docPart>
      <w:docPartPr>
        <w:name w:val="ABC9DB90D12A45AABDA0B78EEC0F8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7C25D-7BC9-4157-8861-629FE9D95175}"/>
      </w:docPartPr>
      <w:docPartBody>
        <w:p w:rsidR="00706171" w:rsidRDefault="00340B40">
          <w:pPr>
            <w:pStyle w:val="ABC9DB90D12A45AABDA0B78EEC0F8F55"/>
          </w:pPr>
          <w:r w:rsidRPr="00CF1A49">
            <w:t>Education</w:t>
          </w:r>
        </w:p>
      </w:docPartBody>
    </w:docPart>
    <w:docPart>
      <w:docPartPr>
        <w:name w:val="D3D00C9195DF4A6F81AD0B412FC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DB13-83EB-4239-99F3-5E26A777CDC5}"/>
      </w:docPartPr>
      <w:docPartBody>
        <w:p w:rsidR="00706171" w:rsidRDefault="00340B40">
          <w:pPr>
            <w:pStyle w:val="D3D00C9195DF4A6F81AD0B412FC3B9C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79"/>
    <w:rsid w:val="00340B40"/>
    <w:rsid w:val="003D58AD"/>
    <w:rsid w:val="00706171"/>
    <w:rsid w:val="00AE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0210E9DB9D4103BC6D22373BF15DF4">
    <w:name w:val="9E0210E9DB9D4103BC6D22373BF15DF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965425C471F4657B472B45FFB493482">
    <w:name w:val="4965425C471F4657B472B45FFB493482"/>
  </w:style>
  <w:style w:type="paragraph" w:customStyle="1" w:styleId="55AEF42D27204BD98A2514A9EEBB56CE">
    <w:name w:val="55AEF42D27204BD98A2514A9EEBB56CE"/>
  </w:style>
  <w:style w:type="paragraph" w:customStyle="1" w:styleId="B9AFF8C2876D425CB06ACC402CBEEB0A">
    <w:name w:val="B9AFF8C2876D425CB06ACC402CBEEB0A"/>
  </w:style>
  <w:style w:type="paragraph" w:customStyle="1" w:styleId="6FB015F30BDF4BC781B90121237A5B78">
    <w:name w:val="6FB015F30BDF4BC781B90121237A5B78"/>
  </w:style>
  <w:style w:type="paragraph" w:customStyle="1" w:styleId="F83F1F6EB40F4E5C94386E5A03888424">
    <w:name w:val="F83F1F6EB40F4E5C94386E5A03888424"/>
  </w:style>
  <w:style w:type="paragraph" w:customStyle="1" w:styleId="4FF4C1460F564A33B87777D8E92A8270">
    <w:name w:val="4FF4C1460F564A33B87777D8E92A8270"/>
  </w:style>
  <w:style w:type="paragraph" w:customStyle="1" w:styleId="0C3E44B316914FE1B317FB4C1FBEBDBF">
    <w:name w:val="0C3E44B316914FE1B317FB4C1FBEBDBF"/>
  </w:style>
  <w:style w:type="paragraph" w:customStyle="1" w:styleId="CFFE516D449641BD8DCF59D7F9D9B559">
    <w:name w:val="CFFE516D449641BD8DCF59D7F9D9B559"/>
  </w:style>
  <w:style w:type="paragraph" w:customStyle="1" w:styleId="773E611454334696B1D24B0A0567D811">
    <w:name w:val="773E611454334696B1D24B0A0567D811"/>
  </w:style>
  <w:style w:type="paragraph" w:customStyle="1" w:styleId="C8B3FC66C3E5479781BB5DD0F1DD8CB6">
    <w:name w:val="C8B3FC66C3E5479781BB5DD0F1DD8CB6"/>
  </w:style>
  <w:style w:type="paragraph" w:customStyle="1" w:styleId="4F216622F3C34136B106801E11C43A1A">
    <w:name w:val="4F216622F3C34136B106801E11C43A1A"/>
  </w:style>
  <w:style w:type="paragraph" w:customStyle="1" w:styleId="2E883B032455441E8FB9D0B172245D68">
    <w:name w:val="2E883B032455441E8FB9D0B172245D68"/>
  </w:style>
  <w:style w:type="paragraph" w:customStyle="1" w:styleId="BBB2AEF116214A59A59A7277F1BC9E02">
    <w:name w:val="BBB2AEF116214A59A59A7277F1BC9E02"/>
  </w:style>
  <w:style w:type="paragraph" w:customStyle="1" w:styleId="9B612E6D22D24974B80794986BF8091A">
    <w:name w:val="9B612E6D22D24974B80794986BF8091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B35952E55644308AB3CAB852EBDA8CE">
    <w:name w:val="7B35952E55644308AB3CAB852EBDA8CE"/>
  </w:style>
  <w:style w:type="paragraph" w:customStyle="1" w:styleId="EDD9AEAAA96949FDA765ABA035321244">
    <w:name w:val="EDD9AEAAA96949FDA765ABA035321244"/>
  </w:style>
  <w:style w:type="paragraph" w:customStyle="1" w:styleId="53828A4346374210A0E5D131041B4E01">
    <w:name w:val="53828A4346374210A0E5D131041B4E01"/>
  </w:style>
  <w:style w:type="paragraph" w:customStyle="1" w:styleId="FB29924A5AC84DBEA765CEC5BDEE22CF">
    <w:name w:val="FB29924A5AC84DBEA765CEC5BDEE22CF"/>
  </w:style>
  <w:style w:type="paragraph" w:customStyle="1" w:styleId="26D6735C64544D088FD6822E77CAE532">
    <w:name w:val="26D6735C64544D088FD6822E77CAE532"/>
  </w:style>
  <w:style w:type="paragraph" w:customStyle="1" w:styleId="0C1E98FF516747C5957C49653881AE83">
    <w:name w:val="0C1E98FF516747C5957C49653881AE83"/>
  </w:style>
  <w:style w:type="paragraph" w:customStyle="1" w:styleId="C8E8460D91CA493FA99FD42164D7FB22">
    <w:name w:val="C8E8460D91CA493FA99FD42164D7FB22"/>
  </w:style>
  <w:style w:type="paragraph" w:customStyle="1" w:styleId="ABC9DB90D12A45AABDA0B78EEC0F8F55">
    <w:name w:val="ABC9DB90D12A45AABDA0B78EEC0F8F55"/>
  </w:style>
  <w:style w:type="paragraph" w:customStyle="1" w:styleId="306F7858C35B4C4D9866D91D2C716F2E">
    <w:name w:val="306F7858C35B4C4D9866D91D2C716F2E"/>
  </w:style>
  <w:style w:type="paragraph" w:customStyle="1" w:styleId="29CADD7B9EB6420D845BC7F290E3827C">
    <w:name w:val="29CADD7B9EB6420D845BC7F290E3827C"/>
  </w:style>
  <w:style w:type="paragraph" w:customStyle="1" w:styleId="E292CF1DDF44447EAA83D33F246ECE98">
    <w:name w:val="E292CF1DDF44447EAA83D33F246ECE98"/>
  </w:style>
  <w:style w:type="paragraph" w:customStyle="1" w:styleId="5A3A5E7243E14E1297B6E59451498B17">
    <w:name w:val="5A3A5E7243E14E1297B6E59451498B17"/>
  </w:style>
  <w:style w:type="paragraph" w:customStyle="1" w:styleId="3EB0B8A34EFD489D97362E275E5B8D25">
    <w:name w:val="3EB0B8A34EFD489D97362E275E5B8D25"/>
  </w:style>
  <w:style w:type="paragraph" w:customStyle="1" w:styleId="353C60B333A74C8E8588ED0D474D984B">
    <w:name w:val="353C60B333A74C8E8588ED0D474D984B"/>
  </w:style>
  <w:style w:type="paragraph" w:customStyle="1" w:styleId="CFBEFDE884CD42FB804EAFB67FB5FDA0">
    <w:name w:val="CFBEFDE884CD42FB804EAFB67FB5FDA0"/>
  </w:style>
  <w:style w:type="paragraph" w:customStyle="1" w:styleId="025E2639F6DB42A19C45EC5BA5F0EE96">
    <w:name w:val="025E2639F6DB42A19C45EC5BA5F0EE96"/>
  </w:style>
  <w:style w:type="paragraph" w:customStyle="1" w:styleId="DFFD25F2485D4A74AE0E202C0D2147FB">
    <w:name w:val="DFFD25F2485D4A74AE0E202C0D2147FB"/>
  </w:style>
  <w:style w:type="paragraph" w:customStyle="1" w:styleId="45061AE6E5E14CEE8CEBD06DD0CEF10A">
    <w:name w:val="45061AE6E5E14CEE8CEBD06DD0CEF10A"/>
  </w:style>
  <w:style w:type="paragraph" w:customStyle="1" w:styleId="D3D00C9195DF4A6F81AD0B412FC3B9C6">
    <w:name w:val="D3D00C9195DF4A6F81AD0B412FC3B9C6"/>
  </w:style>
  <w:style w:type="paragraph" w:customStyle="1" w:styleId="01C014A651E94C59A079B6694B651651">
    <w:name w:val="01C014A651E94C59A079B6694B651651"/>
  </w:style>
  <w:style w:type="paragraph" w:customStyle="1" w:styleId="A5FAA3AE848548CA979999B2F479DB8A">
    <w:name w:val="A5FAA3AE848548CA979999B2F479DB8A"/>
  </w:style>
  <w:style w:type="paragraph" w:customStyle="1" w:styleId="19702581828E41069AA6F90A29C39905">
    <w:name w:val="19702581828E41069AA6F90A29C39905"/>
  </w:style>
  <w:style w:type="paragraph" w:customStyle="1" w:styleId="38C5FB6B8ACF430DA5320E4D9EF190C6">
    <w:name w:val="38C5FB6B8ACF430DA5320E4D9EF190C6"/>
  </w:style>
  <w:style w:type="paragraph" w:customStyle="1" w:styleId="773F3417974B4645AA0F8487B121B845">
    <w:name w:val="773F3417974B4645AA0F8487B121B845"/>
  </w:style>
  <w:style w:type="paragraph" w:customStyle="1" w:styleId="4517DB30FFE34D83A7C9084A0879031A">
    <w:name w:val="4517DB30FFE34D83A7C9084A0879031A"/>
  </w:style>
  <w:style w:type="paragraph" w:customStyle="1" w:styleId="59A38FFB41F54DEC9CD908683DF840AF">
    <w:name w:val="59A38FFB41F54DEC9CD908683DF840AF"/>
  </w:style>
  <w:style w:type="paragraph" w:customStyle="1" w:styleId="65A58BEB804E4C3CBC09E5F7C49276E6">
    <w:name w:val="65A58BEB804E4C3CBC09E5F7C49276E6"/>
    <w:rsid w:val="00AE5779"/>
  </w:style>
  <w:style w:type="paragraph" w:customStyle="1" w:styleId="B158C2AF581948B5BAAC4888414F1BF8">
    <w:name w:val="B158C2AF581948B5BAAC4888414F1BF8"/>
    <w:rsid w:val="00AE5779"/>
  </w:style>
  <w:style w:type="paragraph" w:customStyle="1" w:styleId="9FDDD1BA5FE14DA7A3F9A0F5B0861E54">
    <w:name w:val="9FDDD1BA5FE14DA7A3F9A0F5B0861E54"/>
    <w:rsid w:val="00706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{62891F5B-BAE9-4347-BD96-10149A198913}tf16402488.dotx</Template>
  <TotalTime>36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Rofequl Islam Nayem</dc:creator>
  <cp:keywords/>
  <dc:description/>
  <cp:lastModifiedBy>Rofequl Islam Nayem</cp:lastModifiedBy>
  <cp:revision>5</cp:revision>
  <cp:lastPrinted>2020-07-15T08:55:00Z</cp:lastPrinted>
  <dcterms:created xsi:type="dcterms:W3CDTF">2020-07-15T08:29:00Z</dcterms:created>
  <dcterms:modified xsi:type="dcterms:W3CDTF">2020-07-15T08:58:00Z</dcterms:modified>
  <cp:category/>
</cp:coreProperties>
</file>